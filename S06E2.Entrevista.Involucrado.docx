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C03000" w:rsidP="00540257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Pr="00C3710B" w:rsidRDefault="00540257" w:rsidP="00540257">
      <w:pPr>
        <w:rPr>
          <w:lang w:val="es-CL"/>
        </w:rPr>
      </w:pPr>
    </w:p>
    <w:p w:rsidR="005D2F36" w:rsidRPr="00540257" w:rsidRDefault="005D2F36" w:rsidP="005D2F36">
      <w:pPr>
        <w:pStyle w:val="Ttulo"/>
        <w:jc w:val="right"/>
        <w:rPr>
          <w:lang w:val="es-ES"/>
        </w:rPr>
      </w:pPr>
      <w:r w:rsidRPr="00540257">
        <w:rPr>
          <w:lang w:val="es-ES"/>
        </w:rPr>
        <w:t>&lt;Nombre del Proyecto&gt;</w:t>
      </w:r>
    </w:p>
    <w:p w:rsidR="00376AF9" w:rsidRPr="00540257" w:rsidRDefault="005D2F36">
      <w:pPr>
        <w:pStyle w:val="Ttulo"/>
        <w:tabs>
          <w:tab w:val="left" w:pos="7650"/>
          <w:tab w:val="right" w:pos="9360"/>
        </w:tabs>
        <w:jc w:val="right"/>
        <w:rPr>
          <w:lang w:val="es-ES"/>
        </w:rPr>
      </w:pPr>
      <w:r w:rsidRPr="00540257">
        <w:rPr>
          <w:lang w:val="es-ES"/>
        </w:rPr>
        <w:t>Entrevista a Involucrado</w:t>
      </w:r>
    </w:p>
    <w:p w:rsidR="00376AF9" w:rsidRPr="00540257" w:rsidRDefault="00376AF9">
      <w:pPr>
        <w:pStyle w:val="Ttulo"/>
        <w:jc w:val="right"/>
        <w:rPr>
          <w:lang w:val="es-ES"/>
        </w:rPr>
      </w:pPr>
      <w:r w:rsidRPr="00540257">
        <w:rPr>
          <w:lang w:val="es-ES"/>
        </w:rPr>
        <w:t>Versión &lt;1.1.0&gt;</w:t>
      </w: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376AF9" w:rsidRDefault="00376AF9">
      <w:pPr>
        <w:rPr>
          <w:lang w:val="es-CL"/>
        </w:rPr>
      </w:pPr>
    </w:p>
    <w:p w:rsidR="008B2C49" w:rsidRPr="00540257" w:rsidRDefault="008B2C49" w:rsidP="00540257">
      <w:pPr>
        <w:pStyle w:val="InfoBlue"/>
        <w:rPr>
          <w:noProof/>
        </w:rPr>
      </w:pPr>
      <w:r w:rsidRPr="00540257">
        <w:rPr>
          <w:noProof/>
        </w:rPr>
        <w:t xml:space="preserve">[Esta plantilla tiene por finalidad servir de base para la confección del documento “Entrevista a Involucrado”. El texto entre paréntesis cuadrados y desplegado en azul itálico (estilo = InfoBlue) tiene por finalidad guiar al autor y debe ser borrado antes </w:t>
      </w:r>
      <w:r w:rsidR="00540257">
        <w:rPr>
          <w:noProof/>
        </w:rPr>
        <w:t>de la publicación del documento</w:t>
      </w:r>
      <w:r w:rsidRPr="00540257">
        <w:rPr>
          <w:noProof/>
        </w:rPr>
        <w:t>.]</w:t>
      </w:r>
    </w:p>
    <w:p w:rsidR="00376AF9" w:rsidRDefault="00376AF9">
      <w:pPr>
        <w:pStyle w:val="InfoBlue"/>
        <w:sectPr w:rsidR="00376AF9" w:rsidSect="005D2F36">
          <w:headerReference w:type="default" r:id="rId7"/>
          <w:headerReference w:type="first" r:id="rId8"/>
          <w:pgSz w:w="12240" w:h="15840" w:code="1"/>
          <w:pgMar w:top="1440" w:right="1440" w:bottom="1440" w:left="1760" w:header="720" w:footer="720" w:gutter="0"/>
          <w:cols w:space="720"/>
          <w:titlePg/>
        </w:sectPr>
      </w:pPr>
    </w:p>
    <w:p w:rsidR="00376AF9" w:rsidRDefault="00376AF9" w:rsidP="00540257">
      <w:pPr>
        <w:pStyle w:val="Ttulo"/>
        <w:rPr>
          <w:lang w:val="es-ES"/>
        </w:rPr>
      </w:pPr>
      <w:r>
        <w:rPr>
          <w:rFonts w:ascii="Verdana" w:hAnsi="Verdana"/>
          <w:lang w:val="es-CL"/>
        </w:rPr>
        <w:br w:type="page"/>
      </w:r>
      <w:r w:rsidRPr="00540257">
        <w:rPr>
          <w:lang w:val="es-ES"/>
        </w:rPr>
        <w:lastRenderedPageBreak/>
        <w:t>Historia de Revisiones</w:t>
      </w:r>
    </w:p>
    <w:p w:rsidR="00540257" w:rsidRPr="00540257" w:rsidRDefault="00540257" w:rsidP="00540257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028"/>
      </w:tblGrid>
      <w:tr w:rsidR="00376AF9">
        <w:tc>
          <w:tcPr>
            <w:tcW w:w="2304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Fecha</w:t>
            </w:r>
          </w:p>
        </w:tc>
        <w:tc>
          <w:tcPr>
            <w:tcW w:w="1152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Versión</w:t>
            </w:r>
          </w:p>
        </w:tc>
        <w:tc>
          <w:tcPr>
            <w:tcW w:w="3744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</w:t>
            </w:r>
          </w:p>
        </w:tc>
        <w:tc>
          <w:tcPr>
            <w:tcW w:w="2028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Autor</w:t>
            </w:r>
          </w:p>
        </w:tc>
      </w:tr>
      <w:tr w:rsidR="00376AF9">
        <w:tc>
          <w:tcPr>
            <w:tcW w:w="2304" w:type="dxa"/>
          </w:tcPr>
          <w:p w:rsidR="00376AF9" w:rsidRDefault="005D2F36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&lt;</w:t>
            </w:r>
            <w:proofErr w:type="spellStart"/>
            <w:r>
              <w:rPr>
                <w:lang w:val="es-CL"/>
              </w:rPr>
              <w:t>aaaa</w:t>
            </w:r>
            <w:proofErr w:type="spellEnd"/>
            <w:r>
              <w:rPr>
                <w:lang w:val="es-CL"/>
              </w:rPr>
              <w:t>-mm-</w:t>
            </w:r>
            <w:proofErr w:type="spellStart"/>
            <w:r>
              <w:rPr>
                <w:lang w:val="es-CL"/>
              </w:rPr>
              <w:t>dd</w:t>
            </w:r>
            <w:proofErr w:type="spellEnd"/>
            <w:r>
              <w:rPr>
                <w:lang w:val="es-CL"/>
              </w:rPr>
              <w:t>&gt;</w:t>
            </w: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&lt;1.1.0&gt;</w:t>
            </w: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Documento inicial</w:t>
            </w: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  <w:tr w:rsidR="00376AF9">
        <w:tc>
          <w:tcPr>
            <w:tcW w:w="230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  <w:tr w:rsidR="00376AF9">
        <w:tc>
          <w:tcPr>
            <w:tcW w:w="230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  <w:tr w:rsidR="00376AF9">
        <w:tc>
          <w:tcPr>
            <w:tcW w:w="230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</w:tbl>
    <w:p w:rsidR="00376AF9" w:rsidRDefault="00376AF9">
      <w:pPr>
        <w:rPr>
          <w:lang w:val="es-CL"/>
        </w:rPr>
      </w:pPr>
    </w:p>
    <w:p w:rsidR="00376AF9" w:rsidRDefault="00376AF9" w:rsidP="00540257">
      <w:pPr>
        <w:pStyle w:val="Ttulo"/>
        <w:rPr>
          <w:lang w:val="es-CL"/>
        </w:rPr>
      </w:pPr>
      <w:r>
        <w:rPr>
          <w:lang w:val="es-CL"/>
        </w:rPr>
        <w:br w:type="page"/>
      </w:r>
      <w:r w:rsidR="00540257" w:rsidRPr="00540257">
        <w:rPr>
          <w:lang w:val="es-ES"/>
        </w:rPr>
        <w:lastRenderedPageBreak/>
        <w:t>Tabla de Contenidos</w:t>
      </w:r>
    </w:p>
    <w:p w:rsidR="0005530F" w:rsidRDefault="00890359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>
        <w:rPr>
          <w:bCs w:val="0"/>
          <w:caps w:val="0"/>
          <w:lang w:val="es-CL"/>
        </w:rPr>
        <w:fldChar w:fldCharType="begin"/>
      </w:r>
      <w:r w:rsidR="005178D6">
        <w:rPr>
          <w:bCs w:val="0"/>
          <w:caps w:val="0"/>
          <w:lang w:val="es-CL"/>
        </w:rPr>
        <w:instrText xml:space="preserve"> TOC \o "1-3" </w:instrText>
      </w:r>
      <w:r>
        <w:rPr>
          <w:bCs w:val="0"/>
          <w:caps w:val="0"/>
          <w:lang w:val="es-CL"/>
        </w:rPr>
        <w:fldChar w:fldCharType="separate"/>
      </w:r>
      <w:r w:rsidR="0005530F" w:rsidRPr="004D2A64">
        <w:rPr>
          <w:rFonts w:ascii="Verdana" w:hAnsi="Verdana"/>
          <w:noProof/>
          <w:lang w:val="es-CL"/>
        </w:rPr>
        <w:t>1</w:t>
      </w:r>
      <w:r w:rsidR="0005530F"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="0005530F" w:rsidRPr="004D2A64">
        <w:rPr>
          <w:rFonts w:ascii="Verdana" w:hAnsi="Verdana"/>
          <w:noProof/>
          <w:lang w:val="es-CL"/>
        </w:rPr>
        <w:t>Introducción</w:t>
      </w:r>
      <w:r w:rsidR="0005530F" w:rsidRPr="0005530F">
        <w:rPr>
          <w:noProof/>
          <w:lang w:val="es-ES"/>
        </w:rPr>
        <w:tab/>
      </w:r>
      <w:r>
        <w:rPr>
          <w:noProof/>
        </w:rPr>
        <w:fldChar w:fldCharType="begin"/>
      </w:r>
      <w:r w:rsidR="0005530F" w:rsidRPr="0005530F">
        <w:rPr>
          <w:noProof/>
          <w:lang w:val="es-ES"/>
        </w:rPr>
        <w:instrText xml:space="preserve"> PAGEREF _Toc231363622 \h </w:instrText>
      </w:r>
      <w:r>
        <w:rPr>
          <w:noProof/>
        </w:rPr>
      </w:r>
      <w:r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1.1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Propósito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_Toc231363623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1.2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Ámbito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_Toc231363624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1.3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Definiciones, acrónimos y abreviaciones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_Toc231363625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05530F">
        <w:rPr>
          <w:rFonts w:ascii="Verdana" w:hAnsi="Verdana"/>
          <w:noProof/>
          <w:lang w:val="es-ES"/>
        </w:rPr>
        <w:t>1.4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Referencias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_Toc231363626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ES"/>
        </w:rPr>
        <w:t>1.5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ES"/>
        </w:rPr>
        <w:t>Resumen Ejecutivo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_Toc231363627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2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Establecimiento del Perfil de Involucrado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_Toc231363628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05530F">
        <w:rPr>
          <w:rFonts w:ascii="Verdana" w:hAnsi="Verdana"/>
          <w:noProof/>
          <w:lang w:val="es-ES"/>
        </w:rPr>
        <w:t>3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Evaluación</w:t>
      </w:r>
      <w:r w:rsidRPr="0005530F">
        <w:rPr>
          <w:rFonts w:ascii="Verdana" w:hAnsi="Verdana"/>
          <w:noProof/>
          <w:lang w:val="es-ES"/>
        </w:rPr>
        <w:t xml:space="preserve"> del </w:t>
      </w:r>
      <w:r w:rsidRPr="004D2A64">
        <w:rPr>
          <w:rFonts w:ascii="Verdana" w:hAnsi="Verdana"/>
          <w:noProof/>
          <w:lang w:val="es-CL"/>
        </w:rPr>
        <w:t>Problema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_Toc231363629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3.1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Pregunte por cada problema: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_Toc231363630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4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Entender el Entorno</w:t>
      </w:r>
      <w:r w:rsidRPr="00836291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836291">
        <w:rPr>
          <w:noProof/>
          <w:lang w:val="es-ES"/>
        </w:rPr>
        <w:instrText xml:space="preserve"> PAGEREF _Toc231363631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D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5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Recapitular para Entender</w:t>
      </w:r>
      <w:r w:rsidRPr="00836291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836291">
        <w:rPr>
          <w:noProof/>
          <w:lang w:val="es-ES"/>
        </w:rPr>
        <w:instrText xml:space="preserve"> PAGEREF _Toc231363632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156F92" w:rsidRPr="00156F92" w:rsidRDefault="00890359" w:rsidP="00156F92">
      <w:pPr>
        <w:rPr>
          <w:sz w:val="24"/>
          <w:lang w:val="es-CL"/>
        </w:rPr>
      </w:pPr>
      <w:r>
        <w:rPr>
          <w:lang w:val="es-CL"/>
        </w:rPr>
        <w:fldChar w:fldCharType="end"/>
      </w:r>
      <w:bookmarkStart w:id="0" w:name="_Toc433104436"/>
    </w:p>
    <w:p w:rsidR="00376AF9" w:rsidRPr="00156F92" w:rsidRDefault="00156F92" w:rsidP="00156F92">
      <w:pPr>
        <w:pStyle w:val="Ttulo1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br w:type="page"/>
      </w:r>
      <w:bookmarkStart w:id="1" w:name="_Toc231363622"/>
      <w:r w:rsidR="00376AF9" w:rsidRPr="00156F92">
        <w:rPr>
          <w:rFonts w:ascii="Verdana" w:hAnsi="Verdana"/>
          <w:lang w:val="es-CL"/>
        </w:rPr>
        <w:lastRenderedPageBreak/>
        <w:t>Introducción</w:t>
      </w:r>
      <w:bookmarkEnd w:id="0"/>
      <w:bookmarkEnd w:id="1"/>
    </w:p>
    <w:p w:rsidR="00540257" w:rsidRDefault="00540257" w:rsidP="00540257">
      <w:pPr>
        <w:pStyle w:val="InfoBlue"/>
      </w:pPr>
      <w:r w:rsidRPr="006B6CDC">
        <w:t>[La introducción debe proveer un resumen del documento completo. Presente cualquier información que el lector pueda necesitar para entender el documento en esta sección.]</w:t>
      </w:r>
    </w:p>
    <w:p w:rsidR="00376AF9" w:rsidRPr="00540257" w:rsidRDefault="00540257" w:rsidP="00540257">
      <w:pPr>
        <w:pStyle w:val="InfoBlue"/>
        <w:rPr>
          <w:noProof/>
        </w:rPr>
      </w:pPr>
      <w:r>
        <w:rPr>
          <w:noProof/>
        </w:rPr>
        <w:t>[</w:t>
      </w:r>
      <w:r w:rsidR="00376AF9" w:rsidRPr="00540257">
        <w:rPr>
          <w:noProof/>
        </w:rPr>
        <w:t xml:space="preserve">Entender las necesidades de los </w:t>
      </w:r>
      <w:r w:rsidR="00305BD1" w:rsidRPr="00540257">
        <w:rPr>
          <w:noProof/>
        </w:rPr>
        <w:t>Involucrados</w:t>
      </w:r>
      <w:r w:rsidR="00376AF9" w:rsidRPr="00540257">
        <w:rPr>
          <w:noProof/>
        </w:rPr>
        <w:t xml:space="preserve"> antes de comenzar </w:t>
      </w:r>
      <w:r w:rsidR="00305BD1" w:rsidRPr="00540257">
        <w:rPr>
          <w:noProof/>
        </w:rPr>
        <w:t>un proyecto</w:t>
      </w:r>
      <w:r w:rsidR="00376AF9" w:rsidRPr="00540257">
        <w:rPr>
          <w:noProof/>
        </w:rPr>
        <w:t xml:space="preserve"> es crucial para implementa</w:t>
      </w:r>
      <w:r w:rsidR="008B2C49" w:rsidRPr="00540257">
        <w:rPr>
          <w:noProof/>
        </w:rPr>
        <w:t>r un proceso</w:t>
      </w:r>
      <w:r w:rsidR="00305BD1" w:rsidRPr="00540257">
        <w:rPr>
          <w:noProof/>
        </w:rPr>
        <w:t xml:space="preserve"> de desarrollo. Por ej. esta entrevista </w:t>
      </w:r>
      <w:r w:rsidR="00376AF9" w:rsidRPr="00540257">
        <w:rPr>
          <w:noProof/>
        </w:rPr>
        <w:t>puede ayudar a</w:t>
      </w:r>
      <w:r w:rsidR="008B2C49" w:rsidRPr="00540257">
        <w:rPr>
          <w:noProof/>
        </w:rPr>
        <w:t>l D</w:t>
      </w:r>
      <w:r w:rsidR="00376AF9" w:rsidRPr="00540257">
        <w:rPr>
          <w:noProof/>
        </w:rPr>
        <w:t xml:space="preserve">esarrollador </w:t>
      </w:r>
      <w:r w:rsidR="008B2C49" w:rsidRPr="00540257">
        <w:rPr>
          <w:noProof/>
        </w:rPr>
        <w:t>y/o A</w:t>
      </w:r>
      <w:r w:rsidR="00305BD1" w:rsidRPr="00540257">
        <w:rPr>
          <w:noProof/>
        </w:rPr>
        <w:t>nalista a entender los</w:t>
      </w:r>
      <w:r w:rsidR="00376AF9" w:rsidRPr="00540257">
        <w:rPr>
          <w:noProof/>
        </w:rPr>
        <w:t xml:space="preserve"> objetivo</w:t>
      </w:r>
      <w:r w:rsidR="00305BD1" w:rsidRPr="00540257">
        <w:rPr>
          <w:noProof/>
        </w:rPr>
        <w:t>s,</w:t>
      </w:r>
      <w:r w:rsidR="00376AF9" w:rsidRPr="00540257">
        <w:rPr>
          <w:noProof/>
        </w:rPr>
        <w:t xml:space="preserve"> problemas</w:t>
      </w:r>
      <w:r w:rsidR="00305BD1" w:rsidRPr="00540257">
        <w:rPr>
          <w:noProof/>
        </w:rPr>
        <w:t xml:space="preserve"> y necesidades</w:t>
      </w:r>
      <w:r w:rsidR="00376AF9" w:rsidRPr="00540257">
        <w:rPr>
          <w:noProof/>
        </w:rPr>
        <w:t xml:space="preserve"> de</w:t>
      </w:r>
      <w:r w:rsidR="00305BD1" w:rsidRPr="00540257">
        <w:rPr>
          <w:noProof/>
        </w:rPr>
        <w:t xml:space="preserve"> los Usuarios</w:t>
      </w:r>
      <w:r w:rsidR="00376AF9" w:rsidRPr="00540257">
        <w:rPr>
          <w:noProof/>
        </w:rPr>
        <w:t>.]</w:t>
      </w:r>
    </w:p>
    <w:p w:rsidR="00305BD1" w:rsidRPr="00540257" w:rsidRDefault="00305BD1" w:rsidP="00540257">
      <w:pPr>
        <w:pStyle w:val="InfoBlue"/>
        <w:rPr>
          <w:noProof/>
        </w:rPr>
      </w:pPr>
      <w:r w:rsidRPr="00540257">
        <w:rPr>
          <w:noProof/>
        </w:rPr>
        <w:t>[Entiéndase por Involucrado cualquier persona que va a participar en el proyecto y que espera algo de él y/o que tiene que entregarle algo. Por ej. los Usuarios son involucrados que esperan algo del producto de software final del proyecto y que entregan requerimientos a los Analistas, los Programadores son involucrados que esperan requerimientos formalizados de los Analistas y entregan código funcionando a los Testeadores, etc.]</w:t>
      </w:r>
    </w:p>
    <w:p w:rsidR="00376AF9" w:rsidRDefault="00376AF9" w:rsidP="008B2C49">
      <w:pPr>
        <w:pStyle w:val="Ttulo2"/>
        <w:jc w:val="both"/>
        <w:rPr>
          <w:rFonts w:ascii="Verdana" w:hAnsi="Verdana"/>
          <w:lang w:val="es-CL"/>
        </w:rPr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231363623"/>
      <w:r>
        <w:rPr>
          <w:rFonts w:ascii="Verdana" w:hAnsi="Verdana"/>
          <w:lang w:val="es-CL"/>
        </w:rPr>
        <w:t>P</w:t>
      </w:r>
      <w:bookmarkEnd w:id="2"/>
      <w:bookmarkEnd w:id="3"/>
      <w:bookmarkEnd w:id="4"/>
      <w:bookmarkEnd w:id="5"/>
      <w:bookmarkEnd w:id="6"/>
      <w:r>
        <w:rPr>
          <w:rFonts w:ascii="Verdana" w:hAnsi="Verdana"/>
          <w:lang w:val="es-CL"/>
        </w:rPr>
        <w:t>ropósito</w:t>
      </w:r>
      <w:bookmarkEnd w:id="7"/>
    </w:p>
    <w:p w:rsidR="00376AF9" w:rsidRPr="00540257" w:rsidRDefault="00376AF9" w:rsidP="00540257">
      <w:pPr>
        <w:pStyle w:val="InfoBlue"/>
        <w:rPr>
          <w:noProof/>
        </w:rPr>
      </w:pPr>
      <w:r w:rsidRPr="00540257">
        <w:rPr>
          <w:noProof/>
        </w:rPr>
        <w:t xml:space="preserve">[Especifique el propósito de este </w:t>
      </w:r>
      <w:r w:rsidR="00923639" w:rsidRPr="00540257">
        <w:rPr>
          <w:noProof/>
        </w:rPr>
        <w:t>conjunto de preguntas al Involucrado.</w:t>
      </w:r>
      <w:r w:rsidRPr="00540257">
        <w:rPr>
          <w:noProof/>
        </w:rPr>
        <w:t>]</w:t>
      </w:r>
    </w:p>
    <w:p w:rsidR="00376AF9" w:rsidRPr="00540257" w:rsidRDefault="00376AF9" w:rsidP="00540257">
      <w:pPr>
        <w:pStyle w:val="InfoBlue"/>
        <w:rPr>
          <w:noProof/>
        </w:rPr>
      </w:pPr>
      <w:r w:rsidRPr="00540257">
        <w:rPr>
          <w:noProof/>
        </w:rPr>
        <w:t>[Pautas de uso</w:t>
      </w:r>
      <w:r w:rsidR="00923639" w:rsidRPr="00540257">
        <w:rPr>
          <w:noProof/>
        </w:rPr>
        <w:t xml:space="preserve">: Si esta plantilla </w:t>
      </w:r>
      <w:r w:rsidRPr="00540257">
        <w:rPr>
          <w:noProof/>
        </w:rPr>
        <w:t>no esta enfocada a sus necesidades</w:t>
      </w:r>
      <w:r w:rsidR="00923639" w:rsidRPr="00540257">
        <w:rPr>
          <w:noProof/>
        </w:rPr>
        <w:t xml:space="preserve"> para la entrevista, siéntase libre de modificarla</w:t>
      </w:r>
      <w:r w:rsidRPr="00540257">
        <w:rPr>
          <w:noProof/>
        </w:rPr>
        <w:t>. A continuación se detallan algunas características:</w:t>
      </w:r>
    </w:p>
    <w:p w:rsidR="00376AF9" w:rsidRPr="00540257" w:rsidRDefault="00376AF9" w:rsidP="00540257">
      <w:pPr>
        <w:pStyle w:val="InfoBlue"/>
        <w:numPr>
          <w:ilvl w:val="0"/>
          <w:numId w:val="10"/>
        </w:numPr>
        <w:rPr>
          <w:noProof/>
        </w:rPr>
      </w:pPr>
      <w:r w:rsidRPr="00540257">
        <w:rPr>
          <w:noProof/>
        </w:rPr>
        <w:t xml:space="preserve">Buscar el trasfondo del </w:t>
      </w:r>
      <w:r w:rsidR="00923639" w:rsidRPr="00540257">
        <w:rPr>
          <w:noProof/>
        </w:rPr>
        <w:t>I</w:t>
      </w:r>
      <w:r w:rsidR="00F30BBC" w:rsidRPr="00540257">
        <w:rPr>
          <w:noProof/>
        </w:rPr>
        <w:t xml:space="preserve">nvolucrado, y </w:t>
      </w:r>
      <w:r w:rsidR="00923639" w:rsidRPr="00540257">
        <w:rPr>
          <w:noProof/>
        </w:rPr>
        <w:t>su</w:t>
      </w:r>
      <w:r w:rsidR="00F30BBC" w:rsidRPr="00540257">
        <w:rPr>
          <w:noProof/>
        </w:rPr>
        <w:t xml:space="preserve"> tiempo disponible </w:t>
      </w:r>
      <w:r w:rsidR="00305BD1" w:rsidRPr="00540257">
        <w:rPr>
          <w:noProof/>
        </w:rPr>
        <w:t>asignado</w:t>
      </w:r>
      <w:r w:rsidR="00F30BBC" w:rsidRPr="00540257">
        <w:rPr>
          <w:noProof/>
        </w:rPr>
        <w:t xml:space="preserve"> a es</w:t>
      </w:r>
      <w:r w:rsidR="00923639" w:rsidRPr="00540257">
        <w:rPr>
          <w:noProof/>
        </w:rPr>
        <w:t>te proyecto por su organización</w:t>
      </w:r>
      <w:r w:rsidRPr="00540257">
        <w:rPr>
          <w:noProof/>
        </w:rPr>
        <w:t>.</w:t>
      </w:r>
    </w:p>
    <w:p w:rsidR="00376AF9" w:rsidRPr="00540257" w:rsidRDefault="00376AF9" w:rsidP="00540257">
      <w:pPr>
        <w:pStyle w:val="InfoBlue"/>
        <w:numPr>
          <w:ilvl w:val="0"/>
          <w:numId w:val="10"/>
        </w:numPr>
        <w:rPr>
          <w:noProof/>
        </w:rPr>
      </w:pPr>
      <w:r w:rsidRPr="00540257">
        <w:rPr>
          <w:noProof/>
        </w:rPr>
        <w:t>Revise las preguntas antes de la entrevista.</w:t>
      </w:r>
    </w:p>
    <w:p w:rsidR="00376AF9" w:rsidRPr="00540257" w:rsidRDefault="00376AF9" w:rsidP="00540257">
      <w:pPr>
        <w:pStyle w:val="InfoBlue"/>
        <w:numPr>
          <w:ilvl w:val="0"/>
          <w:numId w:val="10"/>
        </w:numPr>
        <w:rPr>
          <w:noProof/>
        </w:rPr>
      </w:pPr>
      <w:r w:rsidRPr="00540257">
        <w:rPr>
          <w:noProof/>
        </w:rPr>
        <w:t xml:space="preserve">Realice un sumario al final de la entrevista con los dos o tres problemas </w:t>
      </w:r>
      <w:r w:rsidR="00923639" w:rsidRPr="00540257">
        <w:rPr>
          <w:noProof/>
        </w:rPr>
        <w:t>más</w:t>
      </w:r>
      <w:r w:rsidRPr="00540257">
        <w:rPr>
          <w:noProof/>
        </w:rPr>
        <w:t xml:space="preserve"> importantes. Repita lo que ha aprendido para confirmar su comprensión.</w:t>
      </w:r>
    </w:p>
    <w:p w:rsidR="00376AF9" w:rsidRPr="00540257" w:rsidRDefault="00376AF9" w:rsidP="00540257">
      <w:pPr>
        <w:pStyle w:val="InfoBlue"/>
        <w:rPr>
          <w:noProof/>
        </w:rPr>
      </w:pPr>
      <w:r w:rsidRPr="00540257">
        <w:rPr>
          <w:noProof/>
        </w:rPr>
        <w:t xml:space="preserve">No deje que la pauta de preguntas sea demasiado limitante. Una vez que se ha entablado un ambiente </w:t>
      </w:r>
      <w:r w:rsidR="00A4353A" w:rsidRPr="00540257">
        <w:rPr>
          <w:noProof/>
        </w:rPr>
        <w:t>más</w:t>
      </w:r>
      <w:r w:rsidRPr="00540257">
        <w:rPr>
          <w:noProof/>
        </w:rPr>
        <w:t xml:space="preserve"> cordial, la entrevista va tomando vida por si misma, y el </w:t>
      </w:r>
      <w:r w:rsidR="00A4353A" w:rsidRPr="00540257">
        <w:rPr>
          <w:noProof/>
        </w:rPr>
        <w:t xml:space="preserve">involucrado </w:t>
      </w:r>
      <w:r w:rsidRPr="00540257">
        <w:rPr>
          <w:noProof/>
        </w:rPr>
        <w:t>puede hablar detalladamente acerca de las dificultades</w:t>
      </w:r>
      <w:r w:rsidR="00923639" w:rsidRPr="00540257">
        <w:rPr>
          <w:noProof/>
        </w:rPr>
        <w:t xml:space="preserve"> que experimenta. No detenga al I</w:t>
      </w:r>
      <w:r w:rsidR="00A4353A" w:rsidRPr="00540257">
        <w:rPr>
          <w:noProof/>
        </w:rPr>
        <w:t>nvolucrado</w:t>
      </w:r>
      <w:r w:rsidRPr="00540257">
        <w:rPr>
          <w:noProof/>
        </w:rPr>
        <w:t xml:space="preserve">. Registre estas respuestas lo </w:t>
      </w:r>
      <w:r w:rsidR="00A4353A" w:rsidRPr="00540257">
        <w:rPr>
          <w:noProof/>
        </w:rPr>
        <w:t>más</w:t>
      </w:r>
      <w:r w:rsidRPr="00540257">
        <w:rPr>
          <w:noProof/>
        </w:rPr>
        <w:t xml:space="preserve"> rápido posible. Siga recopilando información con preguntas. Cuando este intercambio alcance su final lógico, proceda con otra pregunta de la lista.]</w:t>
      </w:r>
    </w:p>
    <w:p w:rsidR="00376AF9" w:rsidRDefault="00376AF9" w:rsidP="008B2C49">
      <w:pPr>
        <w:pStyle w:val="Ttulo2"/>
        <w:jc w:val="both"/>
        <w:rPr>
          <w:rFonts w:ascii="Verdana" w:hAnsi="Verdana"/>
          <w:lang w:val="es-CL"/>
        </w:rPr>
      </w:pPr>
      <w:bookmarkStart w:id="8" w:name="_Toc231363624"/>
      <w:r>
        <w:rPr>
          <w:rFonts w:ascii="Verdana" w:hAnsi="Verdana"/>
          <w:lang w:val="es-CL"/>
        </w:rPr>
        <w:t>Ámbito</w:t>
      </w:r>
      <w:bookmarkEnd w:id="8"/>
    </w:p>
    <w:p w:rsidR="00540257" w:rsidRDefault="00540257" w:rsidP="00540257">
      <w:pPr>
        <w:pStyle w:val="InfoBlue"/>
      </w:pPr>
      <w:bookmarkStart w:id="9" w:name="_Toc314978532"/>
      <w:bookmarkStart w:id="10" w:name="_Toc324843638"/>
      <w:bookmarkStart w:id="11" w:name="_Toc324851945"/>
      <w:bookmarkStart w:id="12" w:name="_Toc324915528"/>
      <w:bookmarkStart w:id="13" w:name="_Toc433104441"/>
      <w:r w:rsidRPr="000C7D2C">
        <w:t>[Describa el alcance de este documento</w:t>
      </w:r>
      <w:r>
        <w:t>,</w:t>
      </w:r>
      <w:r w:rsidRPr="000C7D2C">
        <w:t xml:space="preserve"> </w:t>
      </w:r>
      <w:r>
        <w:t xml:space="preserve">a </w:t>
      </w:r>
      <w:r w:rsidRPr="000C7D2C">
        <w:t>qué proyecto está asociado y cualquier elemento que se vea afectado o influenciado por este documento.]</w:t>
      </w:r>
    </w:p>
    <w:p w:rsidR="00376AF9" w:rsidRDefault="006E5ECC" w:rsidP="008B2C49">
      <w:pPr>
        <w:pStyle w:val="Ttulo2"/>
        <w:jc w:val="both"/>
        <w:rPr>
          <w:rFonts w:ascii="Verdana" w:hAnsi="Verdana"/>
          <w:lang w:val="es-CL"/>
        </w:rPr>
      </w:pPr>
      <w:bookmarkStart w:id="14" w:name="_Toc231363625"/>
      <w:r>
        <w:rPr>
          <w:rFonts w:ascii="Verdana" w:hAnsi="Verdana"/>
          <w:lang w:val="es-CL"/>
        </w:rPr>
        <w:t>Definiciones, a</w:t>
      </w:r>
      <w:r w:rsidR="00376AF9">
        <w:rPr>
          <w:rFonts w:ascii="Verdana" w:hAnsi="Verdana"/>
          <w:lang w:val="es-CL"/>
        </w:rPr>
        <w:t>crónimos y abreviaciones</w:t>
      </w:r>
      <w:bookmarkEnd w:id="14"/>
    </w:p>
    <w:p w:rsidR="00540257" w:rsidRPr="00B6537A" w:rsidRDefault="00540257" w:rsidP="00540257">
      <w:pPr>
        <w:pStyle w:val="InfoBlue"/>
      </w:pPr>
      <w:r w:rsidRPr="000C7D2C">
        <w:t xml:space="preserve">[Esta subsección provee las definiciones de todos los términos, acrónimos, y abreviaciones requeridas para interpretar correctamente </w:t>
      </w:r>
      <w:r>
        <w:t>el documento.</w:t>
      </w:r>
      <w:r w:rsidRPr="000C7D2C">
        <w:t xml:space="preserve"> Esta información puede entr</w:t>
      </w:r>
      <w:r>
        <w:t>egarse a modo de referencia a documento “G</w:t>
      </w:r>
      <w:r w:rsidRPr="000C7D2C">
        <w:t>losario</w:t>
      </w:r>
      <w:r>
        <w:t>”</w:t>
      </w:r>
      <w:r w:rsidRPr="000C7D2C">
        <w:t xml:space="preserve"> del proyecto.]</w:t>
      </w:r>
    </w:p>
    <w:p w:rsidR="00376AF9" w:rsidRDefault="00376AF9" w:rsidP="008B2C49">
      <w:pPr>
        <w:pStyle w:val="Ttulo2"/>
        <w:jc w:val="both"/>
        <w:rPr>
          <w:rFonts w:ascii="Verdana" w:hAnsi="Verdana"/>
          <w:lang w:val="en-GB"/>
        </w:rPr>
      </w:pPr>
      <w:bookmarkStart w:id="15" w:name="_Toc231363626"/>
      <w:r>
        <w:rPr>
          <w:rFonts w:ascii="Verdana" w:hAnsi="Verdana"/>
          <w:lang w:val="es-CL"/>
        </w:rPr>
        <w:t>Referencias</w:t>
      </w:r>
      <w:bookmarkEnd w:id="15"/>
    </w:p>
    <w:p w:rsidR="008D1801" w:rsidRPr="00540257" w:rsidRDefault="008D1801" w:rsidP="00540257">
      <w:pPr>
        <w:pStyle w:val="InfoBlue"/>
        <w:rPr>
          <w:noProof/>
        </w:rPr>
      </w:pPr>
      <w:r w:rsidRPr="00540257">
        <w:rPr>
          <w:noProof/>
        </w:rPr>
        <w:t>[Esta subsección provee una completa lista de todos los documentos referenciados en cualquier punto de este artefacto. Cada documento debe ser identificado por título, edición/versión, fecha, autor y nombre de archivo. Especificar las fuentes de donde se pueden obtener estas referencias. Esta información puede ser entregada como referencia a un apéndice o a otro documento.]</w:t>
      </w:r>
    </w:p>
    <w:p w:rsidR="00376AF9" w:rsidRPr="008D1801" w:rsidRDefault="00376AF9" w:rsidP="008B2C49">
      <w:pPr>
        <w:pStyle w:val="Ttulo2"/>
        <w:jc w:val="both"/>
        <w:rPr>
          <w:rFonts w:ascii="Verdana" w:hAnsi="Verdana"/>
          <w:lang w:val="es-ES"/>
        </w:rPr>
      </w:pPr>
      <w:bookmarkStart w:id="16" w:name="_Toc231363627"/>
      <w:r w:rsidRPr="008D1801">
        <w:rPr>
          <w:rFonts w:ascii="Verdana" w:hAnsi="Verdana"/>
          <w:lang w:val="es-ES"/>
        </w:rPr>
        <w:lastRenderedPageBreak/>
        <w:t>Resumen Ejecutivo</w:t>
      </w:r>
      <w:bookmarkEnd w:id="16"/>
    </w:p>
    <w:p w:rsidR="00540257" w:rsidRPr="006B6CDC" w:rsidRDefault="00540257" w:rsidP="00540257">
      <w:pPr>
        <w:pStyle w:val="InfoBlue"/>
      </w:pPr>
      <w:r w:rsidRPr="006B6CDC">
        <w:t>[Esta subsección debe describir brevemente el resto del documento y explicar cómo está organizado.]</w:t>
      </w:r>
    </w:p>
    <w:p w:rsidR="00376AF9" w:rsidRDefault="008D1801" w:rsidP="008B2C49">
      <w:pPr>
        <w:pStyle w:val="Ttulo1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br w:type="page"/>
      </w:r>
      <w:bookmarkStart w:id="17" w:name="_Toc231363628"/>
      <w:r w:rsidR="00376AF9">
        <w:rPr>
          <w:rFonts w:ascii="Verdana" w:hAnsi="Verdana"/>
          <w:lang w:val="es-CL"/>
        </w:rPr>
        <w:lastRenderedPageBreak/>
        <w:t xml:space="preserve">Establecimiento del Perfil de </w:t>
      </w:r>
      <w:r w:rsidR="008B2C49">
        <w:rPr>
          <w:rFonts w:ascii="Verdana" w:hAnsi="Verdana"/>
          <w:lang w:val="es-CL"/>
        </w:rPr>
        <w:t>Involucrado</w:t>
      </w:r>
      <w:bookmarkEnd w:id="17"/>
    </w:p>
    <w:p w:rsidR="00701F34" w:rsidRDefault="008B2C4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Nombre:</w:t>
      </w:r>
      <w:r w:rsidR="003C25F9">
        <w:rPr>
          <w:lang w:val="es-CL"/>
        </w:rPr>
        <w:t xml:space="preserve"> Cecilia Gómez</w:t>
      </w:r>
    </w:p>
    <w:p w:rsidR="00376AF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Compañía/Industria:</w:t>
      </w:r>
      <w:r w:rsidR="003C25F9">
        <w:rPr>
          <w:lang w:val="es-CL"/>
        </w:rPr>
        <w:t xml:space="preserve"> UPA</w:t>
      </w:r>
    </w:p>
    <w:p w:rsidR="00376AF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Cargo</w:t>
      </w:r>
      <w:r w:rsidR="008B2C49">
        <w:rPr>
          <w:lang w:val="es-CL"/>
        </w:rPr>
        <w:t xml:space="preserve"> en el proyecto</w:t>
      </w:r>
      <w:r>
        <w:rPr>
          <w:lang w:val="es-CL"/>
        </w:rPr>
        <w:t>:</w:t>
      </w:r>
      <w:r w:rsidR="003C25F9">
        <w:rPr>
          <w:lang w:val="es-CL"/>
        </w:rPr>
        <w:t xml:space="preserve"> Productora general</w:t>
      </w:r>
    </w:p>
    <w:p w:rsidR="00376AF9" w:rsidRDefault="00A965BE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376AF9">
        <w:rPr>
          <w:lang w:val="es-CL"/>
        </w:rPr>
        <w:t>Cu</w:t>
      </w:r>
      <w:r>
        <w:rPr>
          <w:lang w:val="es-CL"/>
        </w:rPr>
        <w:t>á</w:t>
      </w:r>
      <w:r w:rsidR="00376AF9">
        <w:rPr>
          <w:lang w:val="es-CL"/>
        </w:rPr>
        <w:t>les s</w:t>
      </w:r>
      <w:r>
        <w:rPr>
          <w:lang w:val="es-CL"/>
        </w:rPr>
        <w:t>on sus responsabilidades claves</w:t>
      </w:r>
      <w:r w:rsidR="008B2C49">
        <w:rPr>
          <w:lang w:val="es-CL"/>
        </w:rPr>
        <w:t xml:space="preserve"> para el proyecto</w:t>
      </w:r>
      <w:r>
        <w:rPr>
          <w:lang w:val="es-CL"/>
        </w:rPr>
        <w:t>?</w:t>
      </w:r>
      <w:r w:rsidR="003C25F9">
        <w:rPr>
          <w:lang w:val="es-CL"/>
        </w:rPr>
        <w:t xml:space="preserve"> Realización y puesta en marcha de cotizaciones.</w:t>
      </w:r>
    </w:p>
    <w:p w:rsidR="003C25F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36291">
        <w:rPr>
          <w:lang w:val="es-CL"/>
        </w:rPr>
        <w:t>Qué</w:t>
      </w:r>
      <w:r>
        <w:rPr>
          <w:lang w:val="es-CL"/>
        </w:rPr>
        <w:t xml:space="preserve"> entregables produce</w:t>
      </w:r>
      <w:r w:rsidR="008B2C49">
        <w:rPr>
          <w:lang w:val="es-CL"/>
        </w:rPr>
        <w:t xml:space="preserve"> en el proyecto</w:t>
      </w:r>
      <w:r>
        <w:rPr>
          <w:lang w:val="es-CL"/>
        </w:rPr>
        <w:t>? ¿Para qui</w:t>
      </w:r>
      <w:r w:rsidR="00971D38">
        <w:rPr>
          <w:lang w:val="es-CL"/>
        </w:rPr>
        <w:t>é</w:t>
      </w:r>
      <w:r>
        <w:rPr>
          <w:lang w:val="es-CL"/>
        </w:rPr>
        <w:t>n?</w:t>
      </w:r>
      <w:r w:rsidR="003C25F9">
        <w:rPr>
          <w:lang w:val="es-CL"/>
        </w:rPr>
        <w:t xml:space="preserve"> Un software de tipo gestión. Manipulación y puesta en marcha de cotizaciones; para toda la unidad responsable de la producción y realización de videos en la Universidad católica del norte.</w:t>
      </w:r>
    </w:p>
    <w:p w:rsidR="00376AF9" w:rsidRDefault="008B2C4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 xml:space="preserve">¿Cómo </w:t>
      </w:r>
      <w:r w:rsidR="00376AF9">
        <w:rPr>
          <w:lang w:val="es-CL"/>
        </w:rPr>
        <w:t>mide el éxito</w:t>
      </w:r>
      <w:r w:rsidR="00971D38">
        <w:rPr>
          <w:lang w:val="es-CL"/>
        </w:rPr>
        <w:t xml:space="preserve"> del proyecto</w:t>
      </w:r>
      <w:r>
        <w:rPr>
          <w:lang w:val="es-CL"/>
        </w:rPr>
        <w:t>?</w:t>
      </w:r>
      <w:r w:rsidR="003C25F9">
        <w:rPr>
          <w:lang w:val="es-CL"/>
        </w:rPr>
        <w:t xml:space="preserve"> Mejorando la manipulación y gestión de cotizaciones; control más riguroso y control de versiones para las cotizaciones emitidas.</w:t>
      </w:r>
    </w:p>
    <w:p w:rsidR="00376AF9" w:rsidRDefault="00971D38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B2C49">
        <w:rPr>
          <w:lang w:val="es-CL"/>
        </w:rPr>
        <w:t>Qué</w:t>
      </w:r>
      <w:r w:rsidR="00376AF9">
        <w:rPr>
          <w:lang w:val="es-CL"/>
        </w:rPr>
        <w:t xml:space="preserve"> problemas interfieren con </w:t>
      </w:r>
      <w:r>
        <w:rPr>
          <w:lang w:val="es-CL"/>
        </w:rPr>
        <w:t>el</w:t>
      </w:r>
      <w:r w:rsidR="00376AF9">
        <w:rPr>
          <w:lang w:val="es-CL"/>
        </w:rPr>
        <w:t xml:space="preserve"> éxito</w:t>
      </w:r>
      <w:r>
        <w:rPr>
          <w:lang w:val="es-CL"/>
        </w:rPr>
        <w:t xml:space="preserve"> de su gestión?</w:t>
      </w:r>
    </w:p>
    <w:p w:rsidR="00376AF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36291">
        <w:rPr>
          <w:lang w:val="es-CL"/>
        </w:rPr>
        <w:t>Qué</w:t>
      </w:r>
      <w:r>
        <w:rPr>
          <w:lang w:val="es-CL"/>
        </w:rPr>
        <w:t xml:space="preserve"> haría su trabajo m</w:t>
      </w:r>
      <w:r w:rsidR="00A965BE">
        <w:rPr>
          <w:lang w:val="es-CL"/>
        </w:rPr>
        <w:t>á</w:t>
      </w:r>
      <w:r>
        <w:rPr>
          <w:lang w:val="es-CL"/>
        </w:rPr>
        <w:t>s fácil?</w:t>
      </w:r>
      <w:r w:rsidR="003C25F9">
        <w:rPr>
          <w:lang w:val="es-CL"/>
        </w:rPr>
        <w:t xml:space="preserve"> Un software con la capacidad de administrar y consultar las cotizaciones históricas, al igual que las nuevas que se registren en el sistema.</w:t>
      </w:r>
    </w:p>
    <w:p w:rsidR="00971D38" w:rsidRDefault="00971D38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36291">
        <w:rPr>
          <w:lang w:val="es-CL"/>
        </w:rPr>
        <w:t>Qué</w:t>
      </w:r>
      <w:r>
        <w:rPr>
          <w:lang w:val="es-CL"/>
        </w:rPr>
        <w:t xml:space="preserve"> haría su trabajo m</w:t>
      </w:r>
      <w:r w:rsidR="00A965BE">
        <w:rPr>
          <w:lang w:val="es-CL"/>
        </w:rPr>
        <w:t>á</w:t>
      </w:r>
      <w:r>
        <w:rPr>
          <w:lang w:val="es-CL"/>
        </w:rPr>
        <w:t>s difícil?</w:t>
      </w:r>
      <w:r w:rsidR="003C25F9">
        <w:rPr>
          <w:lang w:val="es-CL"/>
        </w:rPr>
        <w:t xml:space="preserve"> </w:t>
      </w:r>
      <w:r w:rsidR="00387B68">
        <w:rPr>
          <w:lang w:val="es-CL"/>
        </w:rPr>
        <w:t>El aumento de personas en el área administrativa y de control; produciendo más entropía en el sistema y un desorden de mayor envergadura para la manipulación final del proceso.</w:t>
      </w:r>
    </w:p>
    <w:p w:rsidR="00701F34" w:rsidRDefault="00A965BE" w:rsidP="008D1801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¿Cuáles son sus expectativas</w:t>
      </w:r>
      <w:r w:rsidR="008D1801">
        <w:rPr>
          <w:lang w:val="es-CL"/>
        </w:rPr>
        <w:t xml:space="preserve"> para con el resultado del proyecto</w:t>
      </w:r>
      <w:r>
        <w:rPr>
          <w:lang w:val="es-CL"/>
        </w:rPr>
        <w:t>?</w:t>
      </w:r>
      <w:r w:rsidR="00387B68">
        <w:rPr>
          <w:lang w:val="es-CL"/>
        </w:rPr>
        <w:t xml:space="preserve"> La realización de un software a medida, con el que pueda ser de fácil entendimiento e intuitivo, con la capacidad de manejo de perfiles y control absoluto respecto a las cotizaciones emitidas por la productora.</w:t>
      </w:r>
    </w:p>
    <w:p w:rsidR="008D1801" w:rsidRDefault="008D1801" w:rsidP="008D1801">
      <w:pPr>
        <w:jc w:val="both"/>
        <w:rPr>
          <w:lang w:val="es-CL"/>
        </w:rPr>
      </w:pPr>
    </w:p>
    <w:p w:rsidR="00376AF9" w:rsidRDefault="00376AF9" w:rsidP="008B2C49">
      <w:pPr>
        <w:pStyle w:val="Ttulo1"/>
        <w:jc w:val="both"/>
        <w:rPr>
          <w:rFonts w:ascii="Verdana" w:hAnsi="Verdana"/>
        </w:rPr>
      </w:pPr>
      <w:bookmarkStart w:id="18" w:name="_Toc231363629"/>
      <w:bookmarkEnd w:id="9"/>
      <w:bookmarkEnd w:id="10"/>
      <w:bookmarkEnd w:id="11"/>
      <w:bookmarkEnd w:id="12"/>
      <w:bookmarkEnd w:id="13"/>
      <w:r>
        <w:rPr>
          <w:rFonts w:ascii="Verdana" w:hAnsi="Verdana"/>
          <w:lang w:val="es-CL"/>
        </w:rPr>
        <w:t>Evaluación</w:t>
      </w:r>
      <w:r>
        <w:rPr>
          <w:rFonts w:ascii="Verdana" w:hAnsi="Verdana"/>
        </w:rPr>
        <w:t xml:space="preserve"> del </w:t>
      </w:r>
      <w:r>
        <w:rPr>
          <w:rFonts w:ascii="Verdana" w:hAnsi="Verdana"/>
          <w:lang w:val="es-CL"/>
        </w:rPr>
        <w:t>Problema</w:t>
      </w:r>
      <w:bookmarkEnd w:id="18"/>
    </w:p>
    <w:p w:rsidR="008D2A25" w:rsidRPr="00387B68" w:rsidRDefault="00971D38" w:rsidP="008D1801">
      <w:pPr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¿</w:t>
      </w:r>
      <w:r w:rsidR="009D70DF">
        <w:rPr>
          <w:lang w:val="es-CL"/>
        </w:rPr>
        <w:t>Qu</w:t>
      </w:r>
      <w:r>
        <w:rPr>
          <w:lang w:val="es-CL"/>
        </w:rPr>
        <w:t>é</w:t>
      </w:r>
      <w:r w:rsidR="009D70DF">
        <w:rPr>
          <w:lang w:val="es-CL"/>
        </w:rPr>
        <w:t xml:space="preserve"> problemas identifica durante el proyecto</w:t>
      </w:r>
      <w:r w:rsidR="00376AF9" w:rsidRPr="009D70DF">
        <w:rPr>
          <w:lang w:val="es-ES_tradnl"/>
        </w:rPr>
        <w:t>?</w:t>
      </w:r>
    </w:p>
    <w:p w:rsidR="00387B68" w:rsidRPr="00475ED9" w:rsidRDefault="00387B68" w:rsidP="008D1801">
      <w:pPr>
        <w:numPr>
          <w:ilvl w:val="0"/>
          <w:numId w:val="4"/>
        </w:numPr>
        <w:jc w:val="both"/>
        <w:rPr>
          <w:lang w:val="es-CL"/>
        </w:rPr>
      </w:pPr>
    </w:p>
    <w:p w:rsidR="00475ED9" w:rsidRDefault="00475ED9" w:rsidP="008B2C49">
      <w:pPr>
        <w:ind w:left="1800"/>
        <w:jc w:val="both"/>
        <w:rPr>
          <w:lang w:val="es-CL"/>
        </w:rPr>
      </w:pPr>
    </w:p>
    <w:p w:rsidR="00376AF9" w:rsidRPr="008D1801" w:rsidRDefault="00376AF9" w:rsidP="008D1801">
      <w:pPr>
        <w:pStyle w:val="Ttulo2"/>
        <w:jc w:val="both"/>
        <w:rPr>
          <w:rFonts w:ascii="Verdana" w:hAnsi="Verdana"/>
          <w:lang w:val="es-CL"/>
        </w:rPr>
      </w:pPr>
      <w:bookmarkStart w:id="19" w:name="_Toc231363630"/>
      <w:r w:rsidRPr="008D1801">
        <w:rPr>
          <w:rFonts w:ascii="Verdana" w:hAnsi="Verdana"/>
          <w:lang w:val="es-CL"/>
        </w:rPr>
        <w:t>Pregunte por cada problema:</w:t>
      </w:r>
      <w:bookmarkEnd w:id="19"/>
    </w:p>
    <w:p w:rsidR="00376AF9" w:rsidRDefault="00376AF9" w:rsidP="008B2C49">
      <w:pPr>
        <w:pStyle w:val="paragraph20"/>
        <w:numPr>
          <w:ilvl w:val="0"/>
          <w:numId w:val="5"/>
        </w:numPr>
        <w:rPr>
          <w:lang w:val="es-CL"/>
        </w:rPr>
      </w:pPr>
      <w:r>
        <w:rPr>
          <w:lang w:val="es-CL"/>
        </w:rPr>
        <w:t>¿Qu</w:t>
      </w:r>
      <w:r w:rsidR="00971D38">
        <w:rPr>
          <w:lang w:val="es-CL"/>
        </w:rPr>
        <w:t>é</w:t>
      </w:r>
      <w:r>
        <w:rPr>
          <w:lang w:val="es-CL"/>
        </w:rPr>
        <w:t xml:space="preserve"> </w:t>
      </w:r>
      <w:r w:rsidR="009D70DF">
        <w:rPr>
          <w:lang w:val="es-CL"/>
        </w:rPr>
        <w:t xml:space="preserve">podría </w:t>
      </w:r>
      <w:r>
        <w:rPr>
          <w:lang w:val="es-CL"/>
        </w:rPr>
        <w:t>genera</w:t>
      </w:r>
      <w:r w:rsidR="009D70DF">
        <w:rPr>
          <w:lang w:val="es-CL"/>
        </w:rPr>
        <w:t>r</w:t>
      </w:r>
      <w:r>
        <w:rPr>
          <w:lang w:val="es-CL"/>
        </w:rPr>
        <w:t xml:space="preserve"> este problema?</w:t>
      </w:r>
    </w:p>
    <w:p w:rsidR="00376AF9" w:rsidRDefault="00376AF9" w:rsidP="008B2C49">
      <w:pPr>
        <w:pStyle w:val="paragraph20"/>
        <w:numPr>
          <w:ilvl w:val="0"/>
          <w:numId w:val="5"/>
        </w:numPr>
        <w:rPr>
          <w:lang w:val="es-CL"/>
        </w:rPr>
      </w:pPr>
      <w:r>
        <w:rPr>
          <w:lang w:val="es-CL"/>
        </w:rPr>
        <w:t>¿Cómo le gustaría que se soluciona</w:t>
      </w:r>
      <w:r w:rsidR="00A90A7B">
        <w:rPr>
          <w:lang w:val="es-CL"/>
        </w:rPr>
        <w:t>se</w:t>
      </w:r>
      <w:r>
        <w:rPr>
          <w:lang w:val="es-CL"/>
        </w:rPr>
        <w:t>?</w:t>
      </w:r>
    </w:p>
    <w:p w:rsidR="00376AF9" w:rsidRDefault="00376AF9" w:rsidP="008D1801">
      <w:pPr>
        <w:pStyle w:val="paragraph20"/>
        <w:ind w:left="0"/>
        <w:rPr>
          <w:lang w:val="es-CL"/>
        </w:rPr>
      </w:pPr>
    </w:p>
    <w:p w:rsidR="00376AF9" w:rsidRDefault="008D1801" w:rsidP="008B2C49">
      <w:pPr>
        <w:pStyle w:val="Ttulo1"/>
        <w:jc w:val="both"/>
        <w:rPr>
          <w:rFonts w:ascii="Verdana" w:hAnsi="Verdana"/>
          <w:lang w:val="es-CL"/>
        </w:rPr>
      </w:pPr>
      <w:bookmarkStart w:id="20" w:name="_Toc231363631"/>
      <w:r>
        <w:rPr>
          <w:rFonts w:ascii="Verdana" w:hAnsi="Verdana"/>
          <w:lang w:val="es-CL"/>
        </w:rPr>
        <w:t>Entender el E</w:t>
      </w:r>
      <w:r w:rsidR="00376AF9">
        <w:rPr>
          <w:rFonts w:ascii="Verdana" w:hAnsi="Verdana"/>
          <w:lang w:val="es-CL"/>
        </w:rPr>
        <w:t>ntorno</w:t>
      </w:r>
      <w:bookmarkEnd w:id="20"/>
      <w:r w:rsidR="00376AF9">
        <w:rPr>
          <w:rFonts w:ascii="Verdana" w:hAnsi="Verdana"/>
          <w:lang w:val="es-CL"/>
        </w:rPr>
        <w:t xml:space="preserve"> 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¿Quiénes son los usuarios?</w:t>
      </w:r>
      <w:r w:rsidR="00387B68">
        <w:rPr>
          <w:lang w:val="es-CL"/>
        </w:rPr>
        <w:t xml:space="preserve"> Todos aquellos que participen de forma directa o </w:t>
      </w:r>
      <w:r w:rsidR="004714AD">
        <w:rPr>
          <w:lang w:val="es-CL"/>
        </w:rPr>
        <w:t>indirecta</w:t>
      </w:r>
      <w:r w:rsidR="00387B68">
        <w:rPr>
          <w:lang w:val="es-CL"/>
        </w:rPr>
        <w:t xml:space="preserve"> en el proceso de realización y gestión de cotizaciones</w:t>
      </w:r>
      <w:r w:rsidR="004714AD">
        <w:rPr>
          <w:lang w:val="es-CL"/>
        </w:rPr>
        <w:t xml:space="preserve">; tales como clientes, secretaria de cobranza/finanza, inspectores externos. 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 xml:space="preserve">¿Los usuarios tienen experiencia con </w:t>
      </w:r>
      <w:r w:rsidR="00971D38">
        <w:rPr>
          <w:lang w:val="es-CL"/>
        </w:rPr>
        <w:t>procesos</w:t>
      </w:r>
      <w:r>
        <w:rPr>
          <w:lang w:val="es-CL"/>
        </w:rPr>
        <w:t>?</w:t>
      </w:r>
      <w:r w:rsidR="004714AD">
        <w:rPr>
          <w:lang w:val="es-CL"/>
        </w:rPr>
        <w:t xml:space="preserve"> Por lo visto no; poseen un esquema de trabajo sin embargo no se está llevando un estándar aceptable para la realización de este.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</w:t>
      </w:r>
      <w:r w:rsidR="00971D38">
        <w:rPr>
          <w:lang w:val="es-CL"/>
        </w:rPr>
        <w:t>Existe un proceso definido?</w:t>
      </w:r>
      <w:r w:rsidR="004714AD">
        <w:rPr>
          <w:lang w:val="es-CL"/>
        </w:rPr>
        <w:t xml:space="preserve"> No, debido a que hay muchas factores y problemas que están haciendo una duplicidad de cotización e incluso una mala gestión de esta en el atraso de los pagos y cobros; más aún la falta de vigilancia en el proceso de aquellas que están en ejecución y finalización.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</w:t>
      </w:r>
      <w:r w:rsidR="00971D38">
        <w:rPr>
          <w:lang w:val="es-CL"/>
        </w:rPr>
        <w:t>Existen herramientas que lo soporte</w:t>
      </w:r>
      <w:r>
        <w:rPr>
          <w:lang w:val="es-CL"/>
        </w:rPr>
        <w:t>?</w:t>
      </w:r>
      <w:r w:rsidR="004714AD">
        <w:rPr>
          <w:lang w:val="es-CL"/>
        </w:rPr>
        <w:t xml:space="preserve"> Actualmente están ocupando una plataforma en la nube, la cual no es adaptable ni está sirviendo en este proceso; por lo cual no puede ser tomada como una herramienta útil o factible en el </w:t>
      </w:r>
      <w:r w:rsidR="004714AD">
        <w:rPr>
          <w:lang w:val="es-CL"/>
        </w:rPr>
        <w:lastRenderedPageBreak/>
        <w:t>problema.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¿Cuáles son sus expectativas en cuanto a tiempo de capacitación?</w:t>
      </w:r>
      <w:r w:rsidR="004714AD">
        <w:rPr>
          <w:lang w:val="es-CL"/>
        </w:rPr>
        <w:t xml:space="preserve"> Respecto al programa, se espera crear un ambiente de fácil manipulación e intuitivo, con una puesta en marcha en fase Alpha de periodo equivalente a un mes, donde los usuarios se acomoden y puedan utilizar el sistema; la cual también incluye el ingreso de datos históricos, para la utilización en futuras cotizaciones; tales como los clientes antiguos, cotizaciones antiguas y </w:t>
      </w:r>
      <w:proofErr w:type="gramStart"/>
      <w:r w:rsidR="004714AD">
        <w:rPr>
          <w:lang w:val="es-CL"/>
        </w:rPr>
        <w:t>todo aquellos datos reutilizables</w:t>
      </w:r>
      <w:proofErr w:type="gramEnd"/>
      <w:r w:rsidR="004714AD">
        <w:rPr>
          <w:lang w:val="es-CL"/>
        </w:rPr>
        <w:t>.</w:t>
      </w:r>
      <w:bookmarkStart w:id="21" w:name="_GoBack"/>
      <w:bookmarkEnd w:id="21"/>
    </w:p>
    <w:p w:rsidR="00376AF9" w:rsidRDefault="00376AF9" w:rsidP="008B2C49">
      <w:pPr>
        <w:ind w:left="1080"/>
        <w:jc w:val="both"/>
        <w:rPr>
          <w:lang w:val="es-CL"/>
        </w:rPr>
      </w:pPr>
    </w:p>
    <w:p w:rsidR="00376AF9" w:rsidRDefault="00376AF9" w:rsidP="008B2C49">
      <w:pPr>
        <w:pStyle w:val="Ttulo1"/>
        <w:jc w:val="both"/>
        <w:rPr>
          <w:rFonts w:ascii="Verdana" w:hAnsi="Verdana"/>
          <w:lang w:val="es-CL"/>
        </w:rPr>
      </w:pPr>
      <w:bookmarkStart w:id="22" w:name="_Toc231363632"/>
      <w:r>
        <w:rPr>
          <w:rFonts w:ascii="Verdana" w:hAnsi="Verdana"/>
          <w:lang w:val="es-CL"/>
        </w:rPr>
        <w:t>Recapitular para Entender</w:t>
      </w:r>
      <w:bookmarkEnd w:id="22"/>
    </w:p>
    <w:p w:rsidR="00376AF9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Usted me ha dicho</w:t>
      </w:r>
      <w:r w:rsidR="008D1801">
        <w:rPr>
          <w:lang w:val="es-CL"/>
        </w:rPr>
        <w:t>:</w:t>
      </w:r>
      <w:r>
        <w:rPr>
          <w:rFonts w:eastAsia="Arial Unicode MS"/>
          <w:i/>
          <w:iCs/>
          <w:color w:val="0000FF"/>
          <w:lang w:val="es-CL"/>
        </w:rPr>
        <w:t xml:space="preserve"> [Liste los problemas descritos por el </w:t>
      </w:r>
      <w:proofErr w:type="spellStart"/>
      <w:r>
        <w:rPr>
          <w:rFonts w:eastAsia="Arial Unicode MS"/>
          <w:i/>
          <w:iCs/>
          <w:color w:val="0000FF"/>
          <w:lang w:val="es-CL"/>
        </w:rPr>
        <w:t>stakeholder</w:t>
      </w:r>
      <w:proofErr w:type="spellEnd"/>
      <w:r>
        <w:rPr>
          <w:rFonts w:eastAsia="Arial Unicode MS"/>
          <w:i/>
          <w:iCs/>
          <w:color w:val="0000FF"/>
          <w:lang w:val="es-CL"/>
        </w:rPr>
        <w:t xml:space="preserve"> en sus propias palabras]</w:t>
      </w:r>
    </w:p>
    <w:p w:rsidR="00376AF9" w:rsidRDefault="00376AF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 xml:space="preserve"> </w:t>
      </w:r>
    </w:p>
    <w:p w:rsidR="00376AF9" w:rsidRDefault="00376AF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 xml:space="preserve"> </w:t>
      </w:r>
    </w:p>
    <w:p w:rsidR="00376AF9" w:rsidRDefault="00376AF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 xml:space="preserve"> </w:t>
      </w:r>
    </w:p>
    <w:p w:rsidR="00376AF9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¿Esto representa los problemas que usted tiene actualmente?</w:t>
      </w:r>
    </w:p>
    <w:p w:rsidR="00376AF9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¿Qu</w:t>
      </w:r>
      <w:r w:rsidR="00971D38">
        <w:rPr>
          <w:lang w:val="es-CL"/>
        </w:rPr>
        <w:t>é</w:t>
      </w:r>
      <w:r>
        <w:rPr>
          <w:lang w:val="es-CL"/>
        </w:rPr>
        <w:t xml:space="preserve"> </w:t>
      </w:r>
      <w:proofErr w:type="gramStart"/>
      <w:r>
        <w:rPr>
          <w:lang w:val="es-CL"/>
        </w:rPr>
        <w:t>otros problemas experimenta</w:t>
      </w:r>
      <w:proofErr w:type="gramEnd"/>
      <w:r>
        <w:rPr>
          <w:lang w:val="es-CL"/>
        </w:rPr>
        <w:t>?</w:t>
      </w:r>
    </w:p>
    <w:p w:rsidR="008D1801" w:rsidRDefault="008D1801" w:rsidP="008D1801">
      <w:pPr>
        <w:jc w:val="both"/>
        <w:rPr>
          <w:lang w:val="es-CL"/>
        </w:rPr>
      </w:pPr>
    </w:p>
    <w:sectPr w:rsidR="008D1801" w:rsidSect="005D2F36">
      <w:headerReference w:type="default" r:id="rId9"/>
      <w:footerReference w:type="default" r:id="rId10"/>
      <w:headerReference w:type="first" r:id="rId11"/>
      <w:type w:val="continuous"/>
      <w:pgSz w:w="12240" w:h="15840" w:code="1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9E4" w:rsidRDefault="00F359E4">
      <w:r>
        <w:separator/>
      </w:r>
    </w:p>
  </w:endnote>
  <w:endnote w:type="continuationSeparator" w:id="0">
    <w:p w:rsidR="00F359E4" w:rsidRDefault="00F3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686"/>
      <w:gridCol w:w="2599"/>
    </w:tblGrid>
    <w:tr w:rsidR="00267BF5" w:rsidRPr="005D2F36">
      <w:tc>
        <w:tcPr>
          <w:tcW w:w="2943" w:type="dxa"/>
        </w:tcPr>
        <w:p w:rsidR="00267BF5" w:rsidRPr="005D2F36" w:rsidRDefault="00267BF5">
          <w:pPr>
            <w:ind w:right="360"/>
            <w:rPr>
              <w:lang w:val="es-ES"/>
            </w:rPr>
          </w:pPr>
          <w:r w:rsidRPr="005D2F36">
            <w:rPr>
              <w:lang w:val="es-ES"/>
            </w:rPr>
            <w:t>Confidencial</w:t>
          </w:r>
        </w:p>
      </w:tc>
      <w:tc>
        <w:tcPr>
          <w:tcW w:w="3686" w:type="dxa"/>
        </w:tcPr>
        <w:p w:rsidR="00267BF5" w:rsidRPr="005D2F36" w:rsidRDefault="00D004A3" w:rsidP="00D004A3">
          <w:pPr>
            <w:jc w:val="center"/>
            <w:rPr>
              <w:lang w:val="es-ES"/>
            </w:rPr>
          </w:pPr>
          <w:r>
            <w:rPr>
              <w:lang w:val="es-ES"/>
            </w:rPr>
            <w:t>Ingeniería de Software I</w:t>
          </w:r>
          <w:r w:rsidR="00836291">
            <w:rPr>
              <w:lang w:val="es-ES"/>
            </w:rPr>
            <w:t xml:space="preserve"> - </w:t>
          </w:r>
          <w:r w:rsidR="00890359" w:rsidRPr="005D2F36">
            <w:rPr>
              <w:lang w:val="es-ES"/>
            </w:rPr>
            <w:fldChar w:fldCharType="begin"/>
          </w:r>
          <w:r w:rsidR="00267BF5" w:rsidRPr="005D2F36">
            <w:rPr>
              <w:lang w:val="es-ES"/>
            </w:rPr>
            <w:instrText xml:space="preserve"> DATE \@ "yyyy" \* MERGEFORMAT </w:instrText>
          </w:r>
          <w:r w:rsidR="00890359" w:rsidRPr="005D2F36">
            <w:rPr>
              <w:lang w:val="es-ES"/>
            </w:rPr>
            <w:fldChar w:fldCharType="separate"/>
          </w:r>
          <w:r w:rsidR="003C25F9">
            <w:rPr>
              <w:noProof/>
              <w:lang w:val="es-ES"/>
            </w:rPr>
            <w:t>2017</w:t>
          </w:r>
          <w:r w:rsidR="00890359" w:rsidRPr="005D2F36">
            <w:rPr>
              <w:lang w:val="es-ES"/>
            </w:rPr>
            <w:fldChar w:fldCharType="end"/>
          </w:r>
        </w:p>
      </w:tc>
      <w:tc>
        <w:tcPr>
          <w:tcW w:w="2599" w:type="dxa"/>
        </w:tcPr>
        <w:p w:rsidR="00267BF5" w:rsidRPr="005D2F36" w:rsidRDefault="00267BF5">
          <w:pPr>
            <w:jc w:val="right"/>
            <w:rPr>
              <w:lang w:val="es-ES"/>
            </w:rPr>
          </w:pPr>
          <w:r w:rsidRPr="005D2F36">
            <w:rPr>
              <w:lang w:val="es-ES"/>
            </w:rPr>
            <w:t xml:space="preserve">Página </w:t>
          </w:r>
          <w:r w:rsidR="00890359" w:rsidRPr="005D2F36">
            <w:rPr>
              <w:rStyle w:val="Nmerodepgina"/>
              <w:lang w:val="es-ES"/>
            </w:rPr>
            <w:fldChar w:fldCharType="begin"/>
          </w:r>
          <w:r w:rsidRPr="005D2F36">
            <w:rPr>
              <w:rStyle w:val="Nmerodepgina"/>
              <w:lang w:val="es-ES"/>
            </w:rPr>
            <w:instrText xml:space="preserve"> PAGE </w:instrText>
          </w:r>
          <w:r w:rsidR="00890359" w:rsidRPr="005D2F36">
            <w:rPr>
              <w:rStyle w:val="Nmerodepgina"/>
              <w:lang w:val="es-ES"/>
            </w:rPr>
            <w:fldChar w:fldCharType="separate"/>
          </w:r>
          <w:r w:rsidR="004714AD">
            <w:rPr>
              <w:rStyle w:val="Nmerodepgina"/>
              <w:noProof/>
              <w:lang w:val="es-ES"/>
            </w:rPr>
            <w:t>7</w:t>
          </w:r>
          <w:r w:rsidR="00890359" w:rsidRPr="005D2F36">
            <w:rPr>
              <w:rStyle w:val="Nmerodepgina"/>
              <w:lang w:val="es-ES"/>
            </w:rPr>
            <w:fldChar w:fldCharType="end"/>
          </w:r>
          <w:r w:rsidR="00890359" w:rsidRPr="005D2F36">
            <w:rPr>
              <w:rStyle w:val="Nmerodepgina"/>
              <w:lang w:val="es-ES"/>
            </w:rPr>
            <w:fldChar w:fldCharType="begin"/>
          </w:r>
          <w:r w:rsidR="00890359" w:rsidRPr="005D2F36">
            <w:rPr>
              <w:rStyle w:val="Nmerodepgina"/>
              <w:lang w:val="es-ES"/>
            </w:rPr>
            <w:fldChar w:fldCharType="begin"/>
          </w:r>
          <w:r w:rsidRPr="005D2F36">
            <w:rPr>
              <w:rStyle w:val="Nmerodepgina"/>
              <w:lang w:val="es-ES"/>
            </w:rPr>
            <w:instrText xml:space="preserve"> NUMPAGES </w:instrText>
          </w:r>
          <w:r w:rsidR="00890359" w:rsidRPr="005D2F36">
            <w:rPr>
              <w:rStyle w:val="Nmerodepgina"/>
              <w:lang w:val="es-ES"/>
            </w:rPr>
            <w:fldChar w:fldCharType="separate"/>
          </w:r>
          <w:r w:rsidR="004714AD">
            <w:rPr>
              <w:rStyle w:val="Nmerodepgina"/>
              <w:noProof/>
              <w:lang w:val="es-ES"/>
            </w:rPr>
            <w:instrText>7</w:instrText>
          </w:r>
          <w:r w:rsidR="00890359" w:rsidRPr="005D2F36">
            <w:rPr>
              <w:rStyle w:val="Nmerodepgina"/>
              <w:lang w:val="es-ES"/>
            </w:rPr>
            <w:fldChar w:fldCharType="end"/>
          </w:r>
          <w:r w:rsidRPr="005D2F36">
            <w:rPr>
              <w:rStyle w:val="Nmerodepgina"/>
              <w:lang w:val="es-ES"/>
            </w:rPr>
            <w:instrText xml:space="preserve"> PÁGINA </w:instrText>
          </w:r>
          <w:r w:rsidR="00890359" w:rsidRPr="005D2F36">
            <w:rPr>
              <w:rStyle w:val="Nmerodepgina"/>
              <w:lang w:val="es-ES"/>
            </w:rPr>
            <w:fldChar w:fldCharType="separate"/>
          </w:r>
          <w:r w:rsidRPr="005D2F36">
            <w:rPr>
              <w:rStyle w:val="Nmerodepgina"/>
              <w:noProof/>
              <w:lang w:val="es-ES"/>
            </w:rPr>
            <w:t>29</w:t>
          </w:r>
          <w:r w:rsidR="00890359" w:rsidRPr="005D2F36">
            <w:rPr>
              <w:rStyle w:val="Nmerodepgina"/>
              <w:lang w:val="es-ES"/>
            </w:rPr>
            <w:fldChar w:fldCharType="end"/>
          </w:r>
        </w:p>
      </w:tc>
    </w:tr>
  </w:tbl>
  <w:p w:rsidR="00267BF5" w:rsidRDefault="00267B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9E4" w:rsidRDefault="00F359E4">
      <w:r>
        <w:separator/>
      </w:r>
    </w:p>
  </w:footnote>
  <w:footnote w:type="continuationSeparator" w:id="0">
    <w:p w:rsidR="00F359E4" w:rsidRDefault="00F35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7BF5">
      <w:tc>
        <w:tcPr>
          <w:tcW w:w="6379" w:type="dxa"/>
        </w:tcPr>
        <w:p w:rsidR="00267BF5" w:rsidRDefault="00FB0C67">
          <w:pPr>
            <w:rPr>
              <w:lang w:val="es-ES"/>
            </w:rPr>
          </w:pPr>
          <w:r>
            <w:fldChar w:fldCharType="begin"/>
          </w:r>
          <w:r>
            <w:instrText xml:space="preserve"> SUBJECT  \* MERGEFORMAT </w:instrTex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267BF5" w:rsidRDefault="00267BF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&lt;1.1.0&gt;</w:t>
          </w:r>
        </w:p>
      </w:tc>
    </w:tr>
    <w:tr w:rsidR="00267BF5">
      <w:tc>
        <w:tcPr>
          <w:tcW w:w="6379" w:type="dxa"/>
        </w:tcPr>
        <w:p w:rsidR="00267BF5" w:rsidRDefault="00FB0C67">
          <w:pPr>
            <w:rPr>
              <w:lang w:val="es-ES"/>
            </w:rPr>
          </w:pPr>
          <w:fldSimple w:instr=" TITLE  \* MERGEFORMAT ">
            <w:r w:rsidR="00D004A3" w:rsidRPr="00D004A3">
              <w:rPr>
                <w:lang w:val="es-ES"/>
              </w:rPr>
              <w:t>Entrevista a Involucrado</w:t>
            </w:r>
          </w:fldSimple>
        </w:p>
      </w:tc>
      <w:tc>
        <w:tcPr>
          <w:tcW w:w="3179" w:type="dxa"/>
        </w:tcPr>
        <w:p w:rsidR="00267BF5" w:rsidRDefault="00267BF5">
          <w:pPr>
            <w:rPr>
              <w:lang w:val="es-ES"/>
            </w:rPr>
          </w:pPr>
          <w:r>
            <w:rPr>
              <w:lang w:val="es-ES"/>
            </w:rPr>
            <w:t xml:space="preserve">  Fecha: </w:t>
          </w:r>
          <w:r w:rsidR="00890359"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DATE \@ "yyyy/MM/dd" \* MERGEFORMAT </w:instrText>
          </w:r>
          <w:r w:rsidR="00890359">
            <w:rPr>
              <w:lang w:val="es-ES"/>
            </w:rPr>
            <w:fldChar w:fldCharType="separate"/>
          </w:r>
          <w:r w:rsidR="003C25F9" w:rsidRPr="003C25F9">
            <w:rPr>
              <w:noProof/>
            </w:rPr>
            <w:t>2017/11/10</w:t>
          </w:r>
          <w:r w:rsidR="00890359">
            <w:rPr>
              <w:lang w:val="es-ES"/>
            </w:rPr>
            <w:fldChar w:fldCharType="end"/>
          </w:r>
        </w:p>
      </w:tc>
    </w:tr>
    <w:tr w:rsidR="00267BF5">
      <w:tc>
        <w:tcPr>
          <w:tcW w:w="9558" w:type="dxa"/>
          <w:gridSpan w:val="2"/>
        </w:tcPr>
        <w:p w:rsidR="00267BF5" w:rsidRDefault="00FB0C67">
          <w:fldSimple w:instr=" FILENAME \p  \* MERGEFORMAT ">
            <w:r w:rsidR="00D004A3">
              <w:rPr>
                <w:noProof/>
              </w:rPr>
              <w:t>E:\Documents\Dropbox\201720.Ingenieria.Software\S06E2.Entrevista.Involucrado.docx</w:t>
            </w:r>
          </w:fldSimple>
        </w:p>
      </w:tc>
    </w:tr>
  </w:tbl>
  <w:p w:rsidR="00267BF5" w:rsidRDefault="00267B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F5" w:rsidRDefault="00267BF5" w:rsidP="00540257">
    <w:pPr>
      <w:rPr>
        <w:sz w:val="24"/>
      </w:rPr>
    </w:pPr>
  </w:p>
  <w:p w:rsidR="00267BF5" w:rsidRDefault="00267BF5" w:rsidP="00540257">
    <w:pPr>
      <w:pBdr>
        <w:top w:val="single" w:sz="6" w:space="1" w:color="auto"/>
      </w:pBdr>
      <w:rPr>
        <w:sz w:val="24"/>
      </w:rPr>
    </w:pPr>
  </w:p>
  <w:p w:rsidR="00267BF5" w:rsidRDefault="00267BF5" w:rsidP="005402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267BF5" w:rsidRDefault="00267BF5" w:rsidP="00540257">
    <w:pPr>
      <w:pBdr>
        <w:bottom w:val="single" w:sz="6" w:space="1" w:color="auto"/>
      </w:pBdr>
      <w:jc w:val="right"/>
      <w:rPr>
        <w:sz w:val="24"/>
      </w:rPr>
    </w:pPr>
  </w:p>
  <w:p w:rsidR="00267BF5" w:rsidRPr="001431C7" w:rsidRDefault="00267BF5" w:rsidP="00540257">
    <w:pPr>
      <w:pStyle w:val="Encabezado"/>
      <w:tabs>
        <w:tab w:val="clear" w:pos="4320"/>
        <w:tab w:val="clear" w:pos="8640"/>
        <w:tab w:val="left" w:pos="13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2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880"/>
      <w:gridCol w:w="3240"/>
    </w:tblGrid>
    <w:tr w:rsidR="00267BF5">
      <w:tc>
        <w:tcPr>
          <w:tcW w:w="5880" w:type="dxa"/>
        </w:tcPr>
        <w:p w:rsidR="00267BF5" w:rsidRDefault="00267BF5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  <w:r>
            <w:rPr>
              <w:lang w:val="es-ES"/>
            </w:rPr>
            <w:t>&lt;Nombre del Proyecto&gt;</w:t>
          </w:r>
        </w:p>
      </w:tc>
      <w:tc>
        <w:tcPr>
          <w:tcW w:w="3240" w:type="dxa"/>
        </w:tcPr>
        <w:p w:rsidR="00267BF5" w:rsidRDefault="00267BF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&lt;1.1.0&gt;</w:t>
          </w:r>
        </w:p>
      </w:tc>
    </w:tr>
    <w:tr w:rsidR="00267BF5">
      <w:tc>
        <w:tcPr>
          <w:tcW w:w="5880" w:type="dxa"/>
        </w:tcPr>
        <w:p w:rsidR="00267BF5" w:rsidRDefault="00267BF5">
          <w:pPr>
            <w:rPr>
              <w:lang w:val="es-ES"/>
            </w:rPr>
          </w:pPr>
          <w:r>
            <w:rPr>
              <w:lang w:val="es-ES"/>
            </w:rPr>
            <w:t>Entrevista a Involucrado</w:t>
          </w:r>
        </w:p>
      </w:tc>
      <w:tc>
        <w:tcPr>
          <w:tcW w:w="3240" w:type="dxa"/>
        </w:tcPr>
        <w:p w:rsidR="00267BF5" w:rsidRDefault="00267BF5">
          <w:pPr>
            <w:rPr>
              <w:lang w:val="es-ES"/>
            </w:rPr>
          </w:pPr>
          <w:r>
            <w:rPr>
              <w:lang w:val="es-ES"/>
            </w:rPr>
            <w:t xml:space="preserve">  Fecha: &lt;</w:t>
          </w:r>
          <w:proofErr w:type="spellStart"/>
          <w:r>
            <w:rPr>
              <w:lang w:val="es-ES"/>
            </w:rPr>
            <w:t>aaaa</w:t>
          </w:r>
          <w:proofErr w:type="spellEnd"/>
          <w:r>
            <w:rPr>
              <w:lang w:val="es-ES"/>
            </w:rPr>
            <w:t>-mm-</w:t>
          </w:r>
          <w:proofErr w:type="spellStart"/>
          <w:r>
            <w:rPr>
              <w:lang w:val="es-ES"/>
            </w:rPr>
            <w:t>dd</w:t>
          </w:r>
          <w:proofErr w:type="spellEnd"/>
          <w:r>
            <w:rPr>
              <w:lang w:val="es-ES"/>
            </w:rPr>
            <w:t>&gt;</w:t>
          </w:r>
        </w:p>
      </w:tc>
    </w:tr>
    <w:tr w:rsidR="00267BF5">
      <w:tc>
        <w:tcPr>
          <w:tcW w:w="9120" w:type="dxa"/>
          <w:gridSpan w:val="2"/>
        </w:tcPr>
        <w:p w:rsidR="00267BF5" w:rsidRDefault="00267BF5">
          <w:pPr>
            <w:rPr>
              <w:lang w:val="es-ES"/>
            </w:rPr>
          </w:pPr>
          <w:r>
            <w:rPr>
              <w:lang w:val="es-ES"/>
            </w:rPr>
            <w:t>&lt;Identificador de Documento&gt;</w:t>
          </w:r>
        </w:p>
      </w:tc>
    </w:tr>
  </w:tbl>
  <w:p w:rsidR="00267BF5" w:rsidRDefault="00267BF5">
    <w:pPr>
      <w:pStyle w:val="Encabezado"/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7BF5" w:rsidRPr="00CA5E89" w:rsidRDefault="00267BF5" w:rsidP="00CA5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992A49"/>
    <w:multiLevelType w:val="hybridMultilevel"/>
    <w:tmpl w:val="C36E0F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CA08E6"/>
    <w:multiLevelType w:val="hybridMultilevel"/>
    <w:tmpl w:val="226864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D73CE"/>
    <w:multiLevelType w:val="singleLevel"/>
    <w:tmpl w:val="52B669A6"/>
    <w:lvl w:ilvl="0">
      <w:start w:val="1"/>
      <w:numFmt w:val="bullet"/>
      <w:pStyle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08052D8"/>
    <w:multiLevelType w:val="hybridMultilevel"/>
    <w:tmpl w:val="C42A2B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906974"/>
    <w:multiLevelType w:val="hybridMultilevel"/>
    <w:tmpl w:val="A06026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B0711E"/>
    <w:multiLevelType w:val="hybridMultilevel"/>
    <w:tmpl w:val="AD9A5932"/>
    <w:lvl w:ilvl="0" w:tplc="EB6A08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B6D15"/>
    <w:multiLevelType w:val="hybridMultilevel"/>
    <w:tmpl w:val="2C202E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D741E5"/>
    <w:multiLevelType w:val="hybridMultilevel"/>
    <w:tmpl w:val="4F7232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C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34"/>
    <w:rsid w:val="0005530F"/>
    <w:rsid w:val="000830A7"/>
    <w:rsid w:val="00156F92"/>
    <w:rsid w:val="001944A2"/>
    <w:rsid w:val="00267BF5"/>
    <w:rsid w:val="00275D48"/>
    <w:rsid w:val="002F58F7"/>
    <w:rsid w:val="00305BD1"/>
    <w:rsid w:val="00376AF9"/>
    <w:rsid w:val="00387B68"/>
    <w:rsid w:val="003C25F9"/>
    <w:rsid w:val="004714AD"/>
    <w:rsid w:val="00475ED9"/>
    <w:rsid w:val="005178D6"/>
    <w:rsid w:val="00540257"/>
    <w:rsid w:val="005D2F36"/>
    <w:rsid w:val="00635C7F"/>
    <w:rsid w:val="00642286"/>
    <w:rsid w:val="00664A2E"/>
    <w:rsid w:val="006E5ECC"/>
    <w:rsid w:val="00701F34"/>
    <w:rsid w:val="007207DB"/>
    <w:rsid w:val="007E33EE"/>
    <w:rsid w:val="007F46A8"/>
    <w:rsid w:val="00836291"/>
    <w:rsid w:val="00890359"/>
    <w:rsid w:val="008B2C49"/>
    <w:rsid w:val="008C16CA"/>
    <w:rsid w:val="008D1801"/>
    <w:rsid w:val="008D2A25"/>
    <w:rsid w:val="00923639"/>
    <w:rsid w:val="00971D38"/>
    <w:rsid w:val="009A54E9"/>
    <w:rsid w:val="009D70DF"/>
    <w:rsid w:val="00A14E69"/>
    <w:rsid w:val="00A4353A"/>
    <w:rsid w:val="00A90A7B"/>
    <w:rsid w:val="00A965BE"/>
    <w:rsid w:val="00BE00C9"/>
    <w:rsid w:val="00C03000"/>
    <w:rsid w:val="00C5394C"/>
    <w:rsid w:val="00CA5E89"/>
    <w:rsid w:val="00D004A3"/>
    <w:rsid w:val="00D00CBB"/>
    <w:rsid w:val="00E36E3B"/>
    <w:rsid w:val="00E446CD"/>
    <w:rsid w:val="00F30BBC"/>
    <w:rsid w:val="00F359E4"/>
    <w:rsid w:val="00FB0C67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9BBDC"/>
  <w15:docId w15:val="{15AAE758-9BDE-4B07-BBD4-6AB67D90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54E9"/>
    <w:pPr>
      <w:widowControl w:val="0"/>
      <w:spacing w:line="240" w:lineRule="atLeast"/>
    </w:pPr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rsid w:val="009A54E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A54E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54E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A54E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A54E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A54E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A54E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A54E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A54E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54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A54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A54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A54E9"/>
    <w:pPr>
      <w:ind w:left="900" w:hanging="900"/>
    </w:pPr>
  </w:style>
  <w:style w:type="paragraph" w:styleId="TDC1">
    <w:name w:val="toc 1"/>
    <w:basedOn w:val="Normal"/>
    <w:next w:val="Normal"/>
    <w:semiHidden/>
    <w:rsid w:val="009A54E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semiHidden/>
    <w:rsid w:val="009A54E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semiHidden/>
    <w:rsid w:val="009A54E9"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rsid w:val="009A54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9A54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54E9"/>
  </w:style>
  <w:style w:type="paragraph" w:customStyle="1" w:styleId="Bullet1">
    <w:name w:val="Bullet1"/>
    <w:basedOn w:val="Normal"/>
    <w:rsid w:val="009A54E9"/>
    <w:pPr>
      <w:ind w:left="720" w:hanging="432"/>
    </w:pPr>
  </w:style>
  <w:style w:type="paragraph" w:customStyle="1" w:styleId="Bullet2">
    <w:name w:val="Bullet2"/>
    <w:basedOn w:val="Normal"/>
    <w:rsid w:val="009A54E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A54E9"/>
    <w:pPr>
      <w:keepLines/>
      <w:spacing w:after="120"/>
    </w:pPr>
  </w:style>
  <w:style w:type="paragraph" w:styleId="Textoindependiente">
    <w:name w:val="Body Text"/>
    <w:basedOn w:val="Normal"/>
    <w:rsid w:val="009A54E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A54E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A54E9"/>
    <w:rPr>
      <w:sz w:val="20"/>
      <w:vertAlign w:val="superscript"/>
    </w:rPr>
  </w:style>
  <w:style w:type="paragraph" w:styleId="Textonotapie">
    <w:name w:val="footnote text"/>
    <w:basedOn w:val="Normal"/>
    <w:semiHidden/>
    <w:rsid w:val="009A54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54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54E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A54E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54E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9A54E9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/>
    <w:rsid w:val="009A54E9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/>
    <w:rsid w:val="009A54E9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/>
    <w:rsid w:val="009A54E9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/>
    <w:rsid w:val="009A54E9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/>
    <w:rsid w:val="009A54E9"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sid w:val="009A54E9"/>
    <w:rPr>
      <w:i/>
      <w:color w:val="0000FF"/>
    </w:rPr>
  </w:style>
  <w:style w:type="paragraph" w:styleId="Sangradetextonormal">
    <w:name w:val="Body Text Indent"/>
    <w:basedOn w:val="Normal"/>
    <w:rsid w:val="009A54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54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54E9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A54E9"/>
    <w:pPr>
      <w:spacing w:after="120"/>
      <w:jc w:val="both"/>
    </w:pPr>
    <w:rPr>
      <w:i/>
      <w:color w:val="0000FF"/>
      <w:lang w:val="es-ES"/>
    </w:rPr>
  </w:style>
  <w:style w:type="character" w:styleId="Hipervnculo">
    <w:name w:val="Hyperlink"/>
    <w:basedOn w:val="Fuentedeprrafopredeter"/>
    <w:rsid w:val="009A54E9"/>
    <w:rPr>
      <w:color w:val="0000FF"/>
      <w:u w:val="single"/>
    </w:rPr>
  </w:style>
  <w:style w:type="paragraph" w:customStyle="1" w:styleId="Subtitle1">
    <w:name w:val="Subtitle1"/>
    <w:basedOn w:val="Ttulo"/>
    <w:rsid w:val="009A54E9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9A54E9"/>
    <w:pPr>
      <w:widowControl/>
      <w:spacing w:line="240" w:lineRule="auto"/>
    </w:pPr>
  </w:style>
  <w:style w:type="paragraph" w:styleId="Fecha">
    <w:name w:val="Date"/>
    <w:basedOn w:val="Normal"/>
    <w:rsid w:val="009A54E9"/>
    <w:pPr>
      <w:widowControl/>
      <w:spacing w:line="240" w:lineRule="auto"/>
    </w:pPr>
  </w:style>
  <w:style w:type="paragraph" w:customStyle="1" w:styleId="Hierarchy">
    <w:name w:val="Hierarchy"/>
    <w:basedOn w:val="Normal"/>
    <w:rsid w:val="009A54E9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rsid w:val="009A54E9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basedOn w:val="Fuentedeprrafopredeter"/>
    <w:semiHidden/>
    <w:rsid w:val="009A54E9"/>
    <w:rPr>
      <w:sz w:val="16"/>
    </w:rPr>
  </w:style>
  <w:style w:type="paragraph" w:styleId="Textocomentario">
    <w:name w:val="annotation text"/>
    <w:basedOn w:val="Normal"/>
    <w:semiHidden/>
    <w:rsid w:val="009A54E9"/>
    <w:pPr>
      <w:widowControl/>
      <w:spacing w:line="240" w:lineRule="auto"/>
    </w:pPr>
  </w:style>
  <w:style w:type="paragraph" w:styleId="Textosinformato">
    <w:name w:val="Plain Text"/>
    <w:basedOn w:val="Normal"/>
    <w:rsid w:val="009A54E9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Hipervnculovisitado">
    <w:name w:val="FollowedHyperlink"/>
    <w:basedOn w:val="Fuentedeprrafopredeter"/>
    <w:rsid w:val="009A54E9"/>
    <w:rPr>
      <w:color w:val="800080"/>
      <w:u w:val="single"/>
    </w:rPr>
  </w:style>
  <w:style w:type="paragraph" w:styleId="Sangra2detindependiente">
    <w:name w:val="Body Text Indent 2"/>
    <w:basedOn w:val="Normal"/>
    <w:rsid w:val="009A54E9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rsid w:val="009A54E9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rsid w:val="009A54E9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rsid w:val="009A54E9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rsid w:val="009A54E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agraph20">
    <w:name w:val="paragraph2"/>
    <w:basedOn w:val="Normal"/>
    <w:rsid w:val="009A54E9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styleId="Textodeglobo">
    <w:name w:val="Balloon Text"/>
    <w:basedOn w:val="Normal"/>
    <w:semiHidden/>
    <w:rsid w:val="00055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rant\Desktop\TUTELKAN\Peticiones%20del%20Stakehold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Peticiones del Stakeholder.dot</Template>
  <TotalTime>29</TotalTime>
  <Pages>7</Pages>
  <Words>1069</Words>
  <Characters>6098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Entrevista a Involucrado</vt:lpstr>
      <vt:lpstr>Entrevista a Involucrado</vt:lpstr>
    </vt:vector>
  </TitlesOfParts>
  <Company>Proyecto Tutelkan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Entrevista a Involucrado</dc:title>
  <dc:creator>Vianca</dc:creator>
  <cp:lastModifiedBy>Juan Mancilla</cp:lastModifiedBy>
  <cp:revision>3</cp:revision>
  <cp:lastPrinted>2000-06-13T22:33:00Z</cp:lastPrinted>
  <dcterms:created xsi:type="dcterms:W3CDTF">2017-11-08T14:11:00Z</dcterms:created>
  <dcterms:modified xsi:type="dcterms:W3CDTF">2017-11-10T03:37:00Z</dcterms:modified>
</cp:coreProperties>
</file>